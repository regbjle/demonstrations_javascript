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1015A" w14:textId="5F138791" w:rsidR="00924F5F" w:rsidRPr="00C62D79" w:rsidRDefault="00B02572" w:rsidP="003E22F4">
      <w:pPr>
        <w:pStyle w:val="Titre"/>
        <w:rPr>
          <w:rFonts w:ascii="Century Gothic" w:hAnsi="Century Gothic"/>
          <w:noProof/>
          <w:szCs w:val="16"/>
          <w:lang w:val="fr-FR"/>
        </w:rPr>
      </w:pPr>
      <w:r>
        <w:rPr>
          <w:lang w:val="fr-FR"/>
        </w:rPr>
        <w:t>Créer un</w:t>
      </w:r>
      <w:r w:rsidR="00036DD5">
        <w:rPr>
          <w:lang w:val="fr-FR"/>
        </w:rPr>
        <w:t xml:space="preserve">e page </w:t>
      </w:r>
      <w:r w:rsidR="003E22F4">
        <w:rPr>
          <w:lang w:val="fr-FR"/>
        </w:rPr>
        <w:t>d’administration</w:t>
      </w:r>
    </w:p>
    <w:p w14:paraId="404DB5B5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p w14:paraId="1184DB29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="00924F5F" w:rsidRPr="008B220B" w14:paraId="7AFF424A" w14:textId="77777777" w:rsidTr="00401B0B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14:paraId="30D874A2" w14:textId="77777777" w:rsidR="00924F5F" w:rsidRPr="00401B0B" w:rsidRDefault="00924F5F" w:rsidP="001B5F2A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401B0B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="00924F5F" w:rsidRPr="008B220B" w14:paraId="4A39EC7F" w14:textId="77777777" w:rsidTr="001B5F2A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14:paraId="2D9F101D" w14:textId="6731A860" w:rsidR="00924F5F" w:rsidRPr="00C62D79" w:rsidRDefault="003E22F4" w:rsidP="00BB4AC7">
            <w:pPr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  <w:r w:rsidR="00036DD5">
              <w:rPr>
                <w:lang w:val="fr-FR"/>
              </w:rPr>
              <w:t>h00</w:t>
            </w:r>
          </w:p>
        </w:tc>
      </w:tr>
    </w:tbl>
    <w:p w14:paraId="4E70822D" w14:textId="4003F21A" w:rsidR="00924F5F" w:rsidRDefault="00924F5F" w:rsidP="00494DCF">
      <w:pPr>
        <w:pStyle w:val="TPTitre"/>
      </w:pPr>
      <w:r>
        <w:t>Énoncé</w:t>
      </w:r>
    </w:p>
    <w:p w14:paraId="726BAB01" w14:textId="23078022" w:rsidR="00DA51AE" w:rsidRDefault="003E22F4" w:rsidP="003E22F4">
      <w:pPr>
        <w:pStyle w:val="TPnormalpuce1"/>
        <w:numPr>
          <w:ilvl w:val="0"/>
          <w:numId w:val="0"/>
        </w:numPr>
      </w:pPr>
      <w:r>
        <w:t>Le tableau Javascript suivant vous est fourni :</w:t>
      </w:r>
    </w:p>
    <w:p w14:paraId="458FE6BE" w14:textId="77777777" w:rsidR="003E22F4" w:rsidRPr="003E22F4" w:rsidRDefault="003E22F4" w:rsidP="003E22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proofErr w:type="gramStart"/>
      <w:r w:rsidRPr="003E22F4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let</w:t>
      </w:r>
      <w:proofErr w:type="gramEnd"/>
      <w:r w:rsidRPr="003E22F4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</w:t>
      </w:r>
      <w:r w:rsidRPr="003E22F4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utilisateurs</w:t>
      </w:r>
      <w:r w:rsidRPr="003E22F4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</w:t>
      </w:r>
      <w:r w:rsidRPr="003E22F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3E22F4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[</w:t>
      </w:r>
    </w:p>
    <w:p w14:paraId="3C93D22D" w14:textId="77777777" w:rsidR="003E22F4" w:rsidRPr="003E22F4" w:rsidRDefault="003E22F4" w:rsidP="003E22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3E22F4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    {</w:t>
      </w:r>
      <w:r w:rsidRPr="003E22F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"nom"</w:t>
      </w:r>
      <w:r w:rsidRPr="003E22F4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 xml:space="preserve"> :</w:t>
      </w:r>
      <w:r w:rsidRPr="003E22F4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</w:t>
      </w:r>
      <w:r w:rsidRPr="003E22F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"Skywalker"</w:t>
      </w:r>
      <w:r w:rsidRPr="003E22F4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, </w:t>
      </w:r>
      <w:r w:rsidRPr="003E22F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proofErr w:type="spellStart"/>
      <w:r w:rsidRPr="003E22F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prenom</w:t>
      </w:r>
      <w:proofErr w:type="spellEnd"/>
      <w:r w:rsidRPr="003E22F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r w:rsidRPr="003E22F4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 xml:space="preserve"> :</w:t>
      </w:r>
      <w:r w:rsidRPr="003E22F4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</w:t>
      </w:r>
      <w:r w:rsidRPr="003E22F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"Luke"</w:t>
      </w:r>
      <w:r w:rsidRPr="003E22F4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, </w:t>
      </w:r>
      <w:r w:rsidRPr="003E22F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"camp"</w:t>
      </w:r>
      <w:r w:rsidRPr="003E22F4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 xml:space="preserve"> :</w:t>
      </w:r>
      <w:r w:rsidRPr="003E22F4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</w:t>
      </w:r>
      <w:r w:rsidRPr="003E22F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"Jedi"</w:t>
      </w:r>
      <w:r w:rsidRPr="003E22F4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},</w:t>
      </w:r>
    </w:p>
    <w:p w14:paraId="0DF2E94F" w14:textId="77777777" w:rsidR="003E22F4" w:rsidRPr="003E22F4" w:rsidRDefault="003E22F4" w:rsidP="003E22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3E22F4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    {</w:t>
      </w:r>
      <w:r w:rsidRPr="003E22F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"nom"</w:t>
      </w:r>
      <w:r w:rsidRPr="003E22F4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 xml:space="preserve"> :</w:t>
      </w:r>
      <w:r w:rsidRPr="003E22F4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</w:t>
      </w:r>
      <w:r w:rsidRPr="003E22F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"Skywalker"</w:t>
      </w:r>
      <w:r w:rsidRPr="003E22F4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, </w:t>
      </w:r>
      <w:r w:rsidRPr="003E22F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proofErr w:type="spellStart"/>
      <w:r w:rsidRPr="003E22F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prenom</w:t>
      </w:r>
      <w:proofErr w:type="spellEnd"/>
      <w:r w:rsidRPr="003E22F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r w:rsidRPr="003E22F4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 xml:space="preserve"> :</w:t>
      </w:r>
      <w:r w:rsidRPr="003E22F4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</w:t>
      </w:r>
      <w:r w:rsidRPr="003E22F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proofErr w:type="spellStart"/>
      <w:r w:rsidRPr="003E22F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Anakin</w:t>
      </w:r>
      <w:proofErr w:type="spellEnd"/>
      <w:r w:rsidRPr="003E22F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r w:rsidRPr="003E22F4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, </w:t>
      </w:r>
      <w:r w:rsidRPr="003E22F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"camp"</w:t>
      </w:r>
      <w:r w:rsidRPr="003E22F4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 xml:space="preserve"> :</w:t>
      </w:r>
      <w:r w:rsidRPr="003E22F4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</w:t>
      </w:r>
      <w:r w:rsidRPr="003E22F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"Jedi (?)"</w:t>
      </w:r>
      <w:r w:rsidRPr="003E22F4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},</w:t>
      </w:r>
    </w:p>
    <w:p w14:paraId="3AED30D3" w14:textId="77777777" w:rsidR="003E22F4" w:rsidRPr="003E22F4" w:rsidRDefault="003E22F4" w:rsidP="003E22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3E22F4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    {</w:t>
      </w:r>
      <w:r w:rsidRPr="003E22F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"nom"</w:t>
      </w:r>
      <w:r w:rsidRPr="003E22F4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 xml:space="preserve"> :</w:t>
      </w:r>
      <w:r w:rsidRPr="003E22F4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</w:t>
      </w:r>
      <w:r w:rsidRPr="003E22F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"Jin"</w:t>
      </w:r>
      <w:r w:rsidRPr="003E22F4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, </w:t>
      </w:r>
      <w:r w:rsidRPr="003E22F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proofErr w:type="spellStart"/>
      <w:r w:rsidRPr="003E22F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prenom</w:t>
      </w:r>
      <w:proofErr w:type="spellEnd"/>
      <w:r w:rsidRPr="003E22F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r w:rsidRPr="003E22F4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 xml:space="preserve"> :</w:t>
      </w:r>
      <w:r w:rsidRPr="003E22F4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</w:t>
      </w:r>
      <w:r w:rsidRPr="003E22F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"Qui Gon"</w:t>
      </w:r>
      <w:r w:rsidRPr="003E22F4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, </w:t>
      </w:r>
      <w:r w:rsidRPr="003E22F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"camp"</w:t>
      </w:r>
      <w:r w:rsidRPr="003E22F4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 xml:space="preserve"> :</w:t>
      </w:r>
      <w:r w:rsidRPr="003E22F4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</w:t>
      </w:r>
      <w:r w:rsidRPr="003E22F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"Jedi"</w:t>
      </w:r>
      <w:r w:rsidRPr="003E22F4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},</w:t>
      </w:r>
    </w:p>
    <w:p w14:paraId="3876E02D" w14:textId="77777777" w:rsidR="003E22F4" w:rsidRPr="003E22F4" w:rsidRDefault="003E22F4" w:rsidP="003E22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3E22F4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    {</w:t>
      </w:r>
      <w:r w:rsidRPr="003E22F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"nom"</w:t>
      </w:r>
      <w:r w:rsidRPr="003E22F4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 xml:space="preserve"> :</w:t>
      </w:r>
      <w:r w:rsidRPr="003E22F4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</w:t>
      </w:r>
      <w:r w:rsidRPr="003E22F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"Palpatine"</w:t>
      </w:r>
      <w:r w:rsidRPr="003E22F4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, </w:t>
      </w:r>
      <w:r w:rsidRPr="003E22F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proofErr w:type="spellStart"/>
      <w:r w:rsidRPr="003E22F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prenom</w:t>
      </w:r>
      <w:proofErr w:type="spellEnd"/>
      <w:r w:rsidRPr="003E22F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r w:rsidRPr="003E22F4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 xml:space="preserve"> :</w:t>
      </w:r>
      <w:r w:rsidRPr="003E22F4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</w:t>
      </w:r>
      <w:r w:rsidRPr="003E22F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"Chancelier"</w:t>
      </w:r>
      <w:r w:rsidRPr="003E22F4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, </w:t>
      </w:r>
      <w:r w:rsidRPr="003E22F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"camp"</w:t>
      </w:r>
      <w:r w:rsidRPr="003E22F4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 xml:space="preserve"> :</w:t>
      </w:r>
      <w:r w:rsidRPr="003E22F4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</w:t>
      </w:r>
      <w:r w:rsidRPr="003E22F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proofErr w:type="spellStart"/>
      <w:r w:rsidRPr="003E22F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Sith</w:t>
      </w:r>
      <w:proofErr w:type="spellEnd"/>
      <w:r w:rsidRPr="003E22F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r w:rsidRPr="003E22F4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},</w:t>
      </w:r>
    </w:p>
    <w:p w14:paraId="4382E9CD" w14:textId="77777777" w:rsidR="003E22F4" w:rsidRPr="003E22F4" w:rsidRDefault="003E22F4" w:rsidP="003E22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3E22F4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    {</w:t>
      </w:r>
      <w:r w:rsidRPr="003E22F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"nom"</w:t>
      </w:r>
      <w:r w:rsidRPr="003E22F4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 xml:space="preserve"> :</w:t>
      </w:r>
      <w:r w:rsidRPr="003E22F4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</w:t>
      </w:r>
      <w:r w:rsidRPr="003E22F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"Maul"</w:t>
      </w:r>
      <w:r w:rsidRPr="003E22F4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, </w:t>
      </w:r>
      <w:r w:rsidRPr="003E22F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proofErr w:type="spellStart"/>
      <w:r w:rsidRPr="003E22F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prenom</w:t>
      </w:r>
      <w:proofErr w:type="spellEnd"/>
      <w:r w:rsidRPr="003E22F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r w:rsidRPr="003E22F4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 xml:space="preserve"> :</w:t>
      </w:r>
      <w:r w:rsidRPr="003E22F4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</w:t>
      </w:r>
      <w:r w:rsidRPr="003E22F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proofErr w:type="spellStart"/>
      <w:r w:rsidRPr="003E22F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Dark</w:t>
      </w:r>
      <w:proofErr w:type="spellEnd"/>
      <w:r w:rsidRPr="003E22F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r w:rsidRPr="003E22F4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, </w:t>
      </w:r>
      <w:r w:rsidRPr="003E22F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"camp"</w:t>
      </w:r>
      <w:r w:rsidRPr="003E22F4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 xml:space="preserve"> :</w:t>
      </w:r>
      <w:r w:rsidRPr="003E22F4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</w:t>
      </w:r>
      <w:r w:rsidRPr="003E22F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proofErr w:type="spellStart"/>
      <w:r w:rsidRPr="003E22F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Sith</w:t>
      </w:r>
      <w:proofErr w:type="spellEnd"/>
      <w:r w:rsidRPr="003E22F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r w:rsidRPr="003E22F4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},</w:t>
      </w:r>
    </w:p>
    <w:p w14:paraId="105033F1" w14:textId="77777777" w:rsidR="003E22F4" w:rsidRPr="003E22F4" w:rsidRDefault="003E22F4" w:rsidP="003E22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3E22F4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    {</w:t>
      </w:r>
      <w:r w:rsidRPr="003E22F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"nom"</w:t>
      </w:r>
      <w:r w:rsidRPr="003E22F4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 xml:space="preserve"> :</w:t>
      </w:r>
      <w:r w:rsidRPr="003E22F4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</w:t>
      </w:r>
      <w:r w:rsidRPr="003E22F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"Tano"</w:t>
      </w:r>
      <w:r w:rsidRPr="003E22F4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, </w:t>
      </w:r>
      <w:r w:rsidRPr="003E22F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proofErr w:type="spellStart"/>
      <w:r w:rsidRPr="003E22F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prenom</w:t>
      </w:r>
      <w:proofErr w:type="spellEnd"/>
      <w:r w:rsidRPr="003E22F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r w:rsidRPr="003E22F4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 xml:space="preserve"> :</w:t>
      </w:r>
      <w:r w:rsidRPr="003E22F4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</w:t>
      </w:r>
      <w:r w:rsidRPr="003E22F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proofErr w:type="spellStart"/>
      <w:r w:rsidRPr="003E22F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Ahsoka</w:t>
      </w:r>
      <w:proofErr w:type="spellEnd"/>
      <w:r w:rsidRPr="003E22F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r w:rsidRPr="003E22F4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, </w:t>
      </w:r>
      <w:r w:rsidRPr="003E22F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"camp"</w:t>
      </w:r>
      <w:r w:rsidRPr="003E22F4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 xml:space="preserve"> :</w:t>
      </w:r>
      <w:r w:rsidRPr="003E22F4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</w:t>
      </w:r>
      <w:r w:rsidRPr="003E22F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"Gris"</w:t>
      </w:r>
      <w:r w:rsidRPr="003E22F4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},</w:t>
      </w:r>
    </w:p>
    <w:p w14:paraId="6FE56F8D" w14:textId="77777777" w:rsidR="003E22F4" w:rsidRPr="003E22F4" w:rsidRDefault="003E22F4" w:rsidP="003E22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3E22F4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]</w:t>
      </w:r>
    </w:p>
    <w:p w14:paraId="21D2170A" w14:textId="77777777" w:rsidR="003E22F4" w:rsidRDefault="003E22F4" w:rsidP="003E22F4">
      <w:pPr>
        <w:pStyle w:val="TPnormalpuce1"/>
        <w:numPr>
          <w:ilvl w:val="0"/>
          <w:numId w:val="0"/>
        </w:numPr>
      </w:pPr>
    </w:p>
    <w:p w14:paraId="29686A24" w14:textId="339A5B4D" w:rsidR="003E22F4" w:rsidRDefault="003E22F4" w:rsidP="003E22F4">
      <w:pPr>
        <w:pStyle w:val="TPnormalpuce1"/>
        <w:numPr>
          <w:ilvl w:val="0"/>
          <w:numId w:val="0"/>
        </w:numPr>
      </w:pPr>
      <w:r>
        <w:t>En exploitant ce tableau en Javascript, mettez en place la page HTML suivante :</w:t>
      </w:r>
    </w:p>
    <w:p w14:paraId="709601AC" w14:textId="5B3227AE" w:rsidR="003E22F4" w:rsidRDefault="00FB76A7" w:rsidP="003E22F4">
      <w:pPr>
        <w:pStyle w:val="TPnormalpuce1"/>
        <w:numPr>
          <w:ilvl w:val="0"/>
          <w:numId w:val="0"/>
        </w:numPr>
      </w:pPr>
      <w:r w:rsidRPr="00FB76A7">
        <w:drawing>
          <wp:inline distT="0" distB="0" distL="0" distR="0" wp14:anchorId="2E29228B" wp14:editId="7B1EEA49">
            <wp:extent cx="4667901" cy="1514686"/>
            <wp:effectExtent l="0" t="0" r="0" b="9525"/>
            <wp:docPr id="561543264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43264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7B852" w14:textId="77777777" w:rsidR="00FB76A7" w:rsidRDefault="00FB76A7" w:rsidP="003E22F4">
      <w:pPr>
        <w:pStyle w:val="TPnormalpuce1"/>
        <w:numPr>
          <w:ilvl w:val="0"/>
          <w:numId w:val="0"/>
        </w:numPr>
      </w:pPr>
    </w:p>
    <w:p w14:paraId="1C6AAC45" w14:textId="19EB5CFB" w:rsidR="00FB76A7" w:rsidRDefault="00FB76A7" w:rsidP="00FB76A7">
      <w:pPr>
        <w:pStyle w:val="Titre2"/>
      </w:pPr>
      <w:r>
        <w:t>Bonus 1</w:t>
      </w:r>
    </w:p>
    <w:p w14:paraId="3803EE8A" w14:textId="72B58400" w:rsidR="00FB76A7" w:rsidRDefault="00FB76A7" w:rsidP="003E22F4">
      <w:pPr>
        <w:pStyle w:val="TPnormalpuce1"/>
        <w:numPr>
          <w:ilvl w:val="0"/>
          <w:numId w:val="0"/>
        </w:numPr>
      </w:pPr>
      <w:r>
        <w:t>Créez ensuite un formulaire permettant d’ajouter de nouvelles lignes au tableau grâce à une saisie utilisateur.</w:t>
      </w:r>
    </w:p>
    <w:p w14:paraId="6BC640A3" w14:textId="77777777" w:rsidR="00FB76A7" w:rsidRDefault="00FB76A7" w:rsidP="003E22F4">
      <w:pPr>
        <w:pStyle w:val="TPnormalpuce1"/>
        <w:numPr>
          <w:ilvl w:val="0"/>
          <w:numId w:val="0"/>
        </w:numPr>
      </w:pPr>
    </w:p>
    <w:p w14:paraId="3D060AA8" w14:textId="4DCCF67C" w:rsidR="00FB76A7" w:rsidRDefault="00FB76A7" w:rsidP="00FB76A7">
      <w:pPr>
        <w:pStyle w:val="Titre2"/>
      </w:pPr>
      <w:r>
        <w:t>Bonus 2</w:t>
      </w:r>
    </w:p>
    <w:p w14:paraId="1441D211" w14:textId="339FEDA1" w:rsidR="00FB76A7" w:rsidRPr="00925663" w:rsidRDefault="00FB76A7" w:rsidP="003E22F4">
      <w:pPr>
        <w:pStyle w:val="TPnormalpuce1"/>
        <w:numPr>
          <w:ilvl w:val="0"/>
          <w:numId w:val="0"/>
        </w:numPr>
      </w:pPr>
      <w:r>
        <w:t>Ajoutez la possibilité de trier le tableau sur le nom ou le prénom</w:t>
      </w:r>
    </w:p>
    <w:sectPr w:rsidR="00FB76A7" w:rsidRPr="00925663" w:rsidSect="001924B4">
      <w:pgSz w:w="11907" w:h="16840" w:code="9"/>
      <w:pgMar w:top="1134" w:right="1134" w:bottom="1134" w:left="1134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ED55D" w14:textId="77777777" w:rsidR="00C97507" w:rsidRDefault="00C97507" w:rsidP="006C7E58">
      <w:r>
        <w:separator/>
      </w:r>
    </w:p>
  </w:endnote>
  <w:endnote w:type="continuationSeparator" w:id="0">
    <w:p w14:paraId="7E7929AC" w14:textId="77777777" w:rsidR="00C97507" w:rsidRDefault="00C97507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6D285" w14:textId="77777777" w:rsidR="00C97507" w:rsidRDefault="00C97507" w:rsidP="006C7E58">
      <w:r>
        <w:separator/>
      </w:r>
    </w:p>
  </w:footnote>
  <w:footnote w:type="continuationSeparator" w:id="0">
    <w:p w14:paraId="5F5B4CD4" w14:textId="77777777" w:rsidR="00C97507" w:rsidRDefault="00C97507" w:rsidP="006C7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609C"/>
    <w:multiLevelType w:val="multilevel"/>
    <w:tmpl w:val="14FA2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F259A7"/>
    <w:multiLevelType w:val="hybridMultilevel"/>
    <w:tmpl w:val="3A82036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644003"/>
    <w:multiLevelType w:val="multilevel"/>
    <w:tmpl w:val="0B8C5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427268"/>
    <w:multiLevelType w:val="hybridMultilevel"/>
    <w:tmpl w:val="BD26E59C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81C69CA"/>
    <w:multiLevelType w:val="hybridMultilevel"/>
    <w:tmpl w:val="71763FAA"/>
    <w:lvl w:ilvl="0" w:tplc="04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468065">
    <w:abstractNumId w:val="28"/>
  </w:num>
  <w:num w:numId="2" w16cid:durableId="1288702861">
    <w:abstractNumId w:val="29"/>
  </w:num>
  <w:num w:numId="3" w16cid:durableId="1874221204">
    <w:abstractNumId w:val="7"/>
  </w:num>
  <w:num w:numId="4" w16cid:durableId="834031591">
    <w:abstractNumId w:val="15"/>
  </w:num>
  <w:num w:numId="5" w16cid:durableId="526220475">
    <w:abstractNumId w:val="9"/>
  </w:num>
  <w:num w:numId="6" w16cid:durableId="2130127597">
    <w:abstractNumId w:val="25"/>
  </w:num>
  <w:num w:numId="7" w16cid:durableId="499542560">
    <w:abstractNumId w:val="17"/>
  </w:num>
  <w:num w:numId="8" w16cid:durableId="87048361">
    <w:abstractNumId w:val="1"/>
  </w:num>
  <w:num w:numId="9" w16cid:durableId="1594509829">
    <w:abstractNumId w:val="19"/>
  </w:num>
  <w:num w:numId="10" w16cid:durableId="1441299467">
    <w:abstractNumId w:val="14"/>
  </w:num>
  <w:num w:numId="11" w16cid:durableId="257103297">
    <w:abstractNumId w:val="2"/>
  </w:num>
  <w:num w:numId="12" w16cid:durableId="1906454940">
    <w:abstractNumId w:val="20"/>
  </w:num>
  <w:num w:numId="13" w16cid:durableId="157767137">
    <w:abstractNumId w:val="13"/>
  </w:num>
  <w:num w:numId="14" w16cid:durableId="2082213735">
    <w:abstractNumId w:val="11"/>
  </w:num>
  <w:num w:numId="15" w16cid:durableId="1410930819">
    <w:abstractNumId w:val="24"/>
  </w:num>
  <w:num w:numId="16" w16cid:durableId="300692860">
    <w:abstractNumId w:val="4"/>
  </w:num>
  <w:num w:numId="17" w16cid:durableId="1503272981">
    <w:abstractNumId w:val="21"/>
  </w:num>
  <w:num w:numId="18" w16cid:durableId="489517411">
    <w:abstractNumId w:val="8"/>
  </w:num>
  <w:num w:numId="19" w16cid:durableId="521475884">
    <w:abstractNumId w:val="26"/>
  </w:num>
  <w:num w:numId="20" w16cid:durableId="1871187234">
    <w:abstractNumId w:val="5"/>
  </w:num>
  <w:num w:numId="21" w16cid:durableId="1570964310">
    <w:abstractNumId w:val="3"/>
  </w:num>
  <w:num w:numId="22" w16cid:durableId="506141113">
    <w:abstractNumId w:val="16"/>
  </w:num>
  <w:num w:numId="23" w16cid:durableId="1915579828">
    <w:abstractNumId w:val="27"/>
  </w:num>
  <w:num w:numId="24" w16cid:durableId="967705649">
    <w:abstractNumId w:val="18"/>
  </w:num>
  <w:num w:numId="25" w16cid:durableId="1199048249">
    <w:abstractNumId w:val="10"/>
  </w:num>
  <w:num w:numId="26" w16cid:durableId="266818799">
    <w:abstractNumId w:val="12"/>
  </w:num>
  <w:num w:numId="27" w16cid:durableId="421756299">
    <w:abstractNumId w:val="0"/>
  </w:num>
  <w:num w:numId="28" w16cid:durableId="1488206873">
    <w:abstractNumId w:val="22"/>
  </w:num>
  <w:num w:numId="29" w16cid:durableId="1768503916">
    <w:abstractNumId w:val="6"/>
  </w:num>
  <w:num w:numId="30" w16cid:durableId="89045606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122A5"/>
    <w:rsid w:val="00036DD5"/>
    <w:rsid w:val="000417F6"/>
    <w:rsid w:val="000504C9"/>
    <w:rsid w:val="0006014B"/>
    <w:rsid w:val="000753A7"/>
    <w:rsid w:val="00097F0B"/>
    <w:rsid w:val="000A1582"/>
    <w:rsid w:val="000D0A8C"/>
    <w:rsid w:val="000E5CCE"/>
    <w:rsid w:val="000F0864"/>
    <w:rsid w:val="000F50AF"/>
    <w:rsid w:val="00106804"/>
    <w:rsid w:val="00111936"/>
    <w:rsid w:val="00125DCA"/>
    <w:rsid w:val="00136790"/>
    <w:rsid w:val="00151AA0"/>
    <w:rsid w:val="001762EF"/>
    <w:rsid w:val="00180858"/>
    <w:rsid w:val="001924B4"/>
    <w:rsid w:val="001A0D7C"/>
    <w:rsid w:val="001B4DA8"/>
    <w:rsid w:val="001C6F3E"/>
    <w:rsid w:val="001C739D"/>
    <w:rsid w:val="001D3BFC"/>
    <w:rsid w:val="001F18FA"/>
    <w:rsid w:val="002020E8"/>
    <w:rsid w:val="0022060B"/>
    <w:rsid w:val="00225D2C"/>
    <w:rsid w:val="002263D9"/>
    <w:rsid w:val="00241941"/>
    <w:rsid w:val="00241BEE"/>
    <w:rsid w:val="00261F4C"/>
    <w:rsid w:val="00277014"/>
    <w:rsid w:val="00277CDD"/>
    <w:rsid w:val="002835C6"/>
    <w:rsid w:val="00287D81"/>
    <w:rsid w:val="002A2662"/>
    <w:rsid w:val="002A28BA"/>
    <w:rsid w:val="002B04EA"/>
    <w:rsid w:val="002C4936"/>
    <w:rsid w:val="002C5032"/>
    <w:rsid w:val="002D2B64"/>
    <w:rsid w:val="002E0169"/>
    <w:rsid w:val="002F78BE"/>
    <w:rsid w:val="00301257"/>
    <w:rsid w:val="0031491B"/>
    <w:rsid w:val="003548A0"/>
    <w:rsid w:val="003709F1"/>
    <w:rsid w:val="00382C06"/>
    <w:rsid w:val="00384614"/>
    <w:rsid w:val="00387206"/>
    <w:rsid w:val="003C6A4C"/>
    <w:rsid w:val="003C6EFC"/>
    <w:rsid w:val="003E15B7"/>
    <w:rsid w:val="003E22F4"/>
    <w:rsid w:val="003E676A"/>
    <w:rsid w:val="00401B0B"/>
    <w:rsid w:val="00450C5E"/>
    <w:rsid w:val="00485DAE"/>
    <w:rsid w:val="00492FCA"/>
    <w:rsid w:val="00494DCF"/>
    <w:rsid w:val="004C2502"/>
    <w:rsid w:val="004E36A2"/>
    <w:rsid w:val="004F2C2E"/>
    <w:rsid w:val="004F5023"/>
    <w:rsid w:val="005056C3"/>
    <w:rsid w:val="00511E19"/>
    <w:rsid w:val="00544157"/>
    <w:rsid w:val="0057306B"/>
    <w:rsid w:val="005A36E5"/>
    <w:rsid w:val="005B79F4"/>
    <w:rsid w:val="005C1BB9"/>
    <w:rsid w:val="005C68D3"/>
    <w:rsid w:val="005D1943"/>
    <w:rsid w:val="005E3B89"/>
    <w:rsid w:val="005F2EFB"/>
    <w:rsid w:val="0063306A"/>
    <w:rsid w:val="006367DA"/>
    <w:rsid w:val="006939F9"/>
    <w:rsid w:val="006B3B13"/>
    <w:rsid w:val="006C573C"/>
    <w:rsid w:val="006C7E58"/>
    <w:rsid w:val="007007CE"/>
    <w:rsid w:val="00713863"/>
    <w:rsid w:val="007325B9"/>
    <w:rsid w:val="007327B9"/>
    <w:rsid w:val="00743993"/>
    <w:rsid w:val="00752024"/>
    <w:rsid w:val="00760EB1"/>
    <w:rsid w:val="00764007"/>
    <w:rsid w:val="007853FF"/>
    <w:rsid w:val="007910EE"/>
    <w:rsid w:val="007A1C97"/>
    <w:rsid w:val="007A21D7"/>
    <w:rsid w:val="007C301D"/>
    <w:rsid w:val="007C4822"/>
    <w:rsid w:val="007D1155"/>
    <w:rsid w:val="007D2F04"/>
    <w:rsid w:val="007D3BB2"/>
    <w:rsid w:val="007E0E92"/>
    <w:rsid w:val="007E7D3C"/>
    <w:rsid w:val="007F2F5F"/>
    <w:rsid w:val="008065FD"/>
    <w:rsid w:val="008130F1"/>
    <w:rsid w:val="00814749"/>
    <w:rsid w:val="0083499D"/>
    <w:rsid w:val="00845605"/>
    <w:rsid w:val="00863103"/>
    <w:rsid w:val="00864465"/>
    <w:rsid w:val="008672FD"/>
    <w:rsid w:val="00867E02"/>
    <w:rsid w:val="008B220B"/>
    <w:rsid w:val="008C4915"/>
    <w:rsid w:val="008D35C2"/>
    <w:rsid w:val="008E5DAD"/>
    <w:rsid w:val="008E6D1D"/>
    <w:rsid w:val="00922F94"/>
    <w:rsid w:val="00924F5F"/>
    <w:rsid w:val="00925663"/>
    <w:rsid w:val="00937048"/>
    <w:rsid w:val="00954E03"/>
    <w:rsid w:val="00964B34"/>
    <w:rsid w:val="0096503B"/>
    <w:rsid w:val="009731EA"/>
    <w:rsid w:val="009862DE"/>
    <w:rsid w:val="00990B02"/>
    <w:rsid w:val="009C09D3"/>
    <w:rsid w:val="009C2AC3"/>
    <w:rsid w:val="009D1251"/>
    <w:rsid w:val="00A055CF"/>
    <w:rsid w:val="00A361C9"/>
    <w:rsid w:val="00A93073"/>
    <w:rsid w:val="00A94283"/>
    <w:rsid w:val="00B02572"/>
    <w:rsid w:val="00B027AA"/>
    <w:rsid w:val="00B04A1E"/>
    <w:rsid w:val="00B1718A"/>
    <w:rsid w:val="00B43E3B"/>
    <w:rsid w:val="00B71A2E"/>
    <w:rsid w:val="00B73331"/>
    <w:rsid w:val="00B75A86"/>
    <w:rsid w:val="00B7614C"/>
    <w:rsid w:val="00B93452"/>
    <w:rsid w:val="00BA4E30"/>
    <w:rsid w:val="00BB4AC7"/>
    <w:rsid w:val="00BB5E5B"/>
    <w:rsid w:val="00BE2546"/>
    <w:rsid w:val="00BE728C"/>
    <w:rsid w:val="00BF077F"/>
    <w:rsid w:val="00C04B6F"/>
    <w:rsid w:val="00C16564"/>
    <w:rsid w:val="00C33697"/>
    <w:rsid w:val="00C41B0B"/>
    <w:rsid w:val="00C56E37"/>
    <w:rsid w:val="00C62D79"/>
    <w:rsid w:val="00C62F07"/>
    <w:rsid w:val="00C87756"/>
    <w:rsid w:val="00C97507"/>
    <w:rsid w:val="00CA5C15"/>
    <w:rsid w:val="00CB6767"/>
    <w:rsid w:val="00CC4730"/>
    <w:rsid w:val="00CD684E"/>
    <w:rsid w:val="00CD6D6E"/>
    <w:rsid w:val="00CE2F19"/>
    <w:rsid w:val="00CF1BFC"/>
    <w:rsid w:val="00D14314"/>
    <w:rsid w:val="00D2004D"/>
    <w:rsid w:val="00D31AF1"/>
    <w:rsid w:val="00D85BA4"/>
    <w:rsid w:val="00D909BB"/>
    <w:rsid w:val="00D96678"/>
    <w:rsid w:val="00DA51AE"/>
    <w:rsid w:val="00DA70F5"/>
    <w:rsid w:val="00DB4B72"/>
    <w:rsid w:val="00DC5EDB"/>
    <w:rsid w:val="00DD47B3"/>
    <w:rsid w:val="00DE0004"/>
    <w:rsid w:val="00E01FDD"/>
    <w:rsid w:val="00E246FE"/>
    <w:rsid w:val="00E34680"/>
    <w:rsid w:val="00E36F60"/>
    <w:rsid w:val="00E4477C"/>
    <w:rsid w:val="00E615EA"/>
    <w:rsid w:val="00E638DF"/>
    <w:rsid w:val="00E7188C"/>
    <w:rsid w:val="00E92F92"/>
    <w:rsid w:val="00EA0653"/>
    <w:rsid w:val="00EA5D3D"/>
    <w:rsid w:val="00EC3EBA"/>
    <w:rsid w:val="00EC4581"/>
    <w:rsid w:val="00EC4F09"/>
    <w:rsid w:val="00ED20EC"/>
    <w:rsid w:val="00EE0C81"/>
    <w:rsid w:val="00EF0131"/>
    <w:rsid w:val="00EF0B47"/>
    <w:rsid w:val="00F028ED"/>
    <w:rsid w:val="00F0457F"/>
    <w:rsid w:val="00F06C97"/>
    <w:rsid w:val="00F120A8"/>
    <w:rsid w:val="00F36C1E"/>
    <w:rsid w:val="00F41ECC"/>
    <w:rsid w:val="00F7597C"/>
    <w:rsid w:val="00F866C1"/>
    <w:rsid w:val="00FB202A"/>
    <w:rsid w:val="00FB27DA"/>
    <w:rsid w:val="00FB76A7"/>
    <w:rsid w:val="00FC6AF1"/>
    <w:rsid w:val="00FD5727"/>
    <w:rsid w:val="00FD5D6A"/>
    <w:rsid w:val="00FD6044"/>
    <w:rsid w:val="00FE02FA"/>
    <w:rsid w:val="00FF18F4"/>
    <w:rsid w:val="00FF7FF5"/>
    <w:rsid w:val="2A8B28A9"/>
    <w:rsid w:val="4773A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74161D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401B0B"/>
    <w:rPr>
      <w:rFonts w:asciiTheme="majorHAnsi" w:eastAsiaTheme="majorEastAsia" w:hAnsiTheme="majorHAnsi" w:cstheme="majorBidi"/>
      <w:color w:val="348899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01B0B"/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10680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0680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0680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0680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06804"/>
    <w:rPr>
      <w:b/>
      <w:bCs/>
      <w:sz w:val="20"/>
      <w:szCs w:val="20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EC4581"/>
    <w:rPr>
      <w:color w:val="808080"/>
      <w:shd w:val="clear" w:color="auto" w:fill="E6E6E6"/>
    </w:rPr>
  </w:style>
  <w:style w:type="character" w:customStyle="1" w:styleId="obligatoire">
    <w:name w:val="obligatoire"/>
    <w:basedOn w:val="Policepardfaut"/>
    <w:rsid w:val="00DE0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Z5HNVW24N33T-678105430-4054</_dlc_DocId>
    <_dlc_DocIdUrl xmlns="48513151-72dc-4d20-a25c-0c8180736831">
      <Url>http://inet/sites/projets/EcoleNumerique/_layouts/15/DocIdRedir.aspx?ID=Z5HNVW24N33T-678105430-4054</Url>
      <Description>Z5HNVW24N33T-678105430-4054</Description>
    </_dlc_DocIdUrl>
    <_dlc_DocIdPersistId xmlns="48513151-72dc-4d20-a25c-0c8180736831">false</_dlc_DocIdPersistI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88BA36F4-FEE0-413A-A8B9-5D6706B8B8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customXml/itemProps3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95</TotalTime>
  <Pages>1</Pages>
  <Words>121</Words>
  <Characters>671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Etienne Cassin</cp:lastModifiedBy>
  <cp:revision>36</cp:revision>
  <cp:lastPrinted>2016-10-05T13:21:00Z</cp:lastPrinted>
  <dcterms:created xsi:type="dcterms:W3CDTF">2017-06-02T05:57:00Z</dcterms:created>
  <dcterms:modified xsi:type="dcterms:W3CDTF">2023-12-07T10:56:00Z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4138194f-199e-4ae6-9938-5673e70eee0e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